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:rsidTr="00A21AF8">
        <w:tc>
          <w:tcPr>
            <w:tcW w:w="2160" w:type="dxa"/>
            <w:gridSpan w:val="2"/>
          </w:tcPr>
          <w:p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3767875F" wp14:editId="55A0C590">
                      <wp:extent cx="1200150" cy="772886"/>
                      <wp:effectExtent l="0" t="0" r="0" b="190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48733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B4147" w:rsidRDefault="0048733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VV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485526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7875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      <v:textbox inset="0,0,0,0">
                          <w:txbxContent>
                            <w:p w:rsidR="004B4147" w:rsidRDefault="0048733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      <v:textbox inset="0,0,0,0">
                          <w:txbxContent>
                            <w:p w:rsidR="004B4147" w:rsidRDefault="0048733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VV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4855,891" to="4855,7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&#13;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:rsidR="004B4147" w:rsidRPr="004B4147" w:rsidRDefault="00487334" w:rsidP="00A21AF8">
            <w:pPr>
              <w:pStyle w:val="Subtitle"/>
            </w:pPr>
            <w:r>
              <w:t>Peter Varga</w:t>
            </w:r>
          </w:p>
        </w:tc>
      </w:tr>
      <w:tr w:rsidR="00A21AF8" w:rsidRPr="004B4147" w:rsidTr="007772B1">
        <w:tc>
          <w:tcPr>
            <w:tcW w:w="2160" w:type="dxa"/>
            <w:gridSpan w:val="2"/>
          </w:tcPr>
          <w:p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:rsidR="00A21AF8" w:rsidRPr="004B4147" w:rsidRDefault="00487334" w:rsidP="00A21AF8">
            <w:pPr>
              <w:pStyle w:val="Jobtitle"/>
            </w:pPr>
            <w:r>
              <w:t>Enterprise Quality Architect</w:t>
            </w:r>
          </w:p>
        </w:tc>
      </w:tr>
      <w:tr w:rsidR="007772B1" w:rsidRPr="004B4147" w:rsidTr="00C777FF">
        <w:trPr>
          <w:trHeight w:val="720"/>
        </w:trPr>
        <w:tc>
          <w:tcPr>
            <w:tcW w:w="2160" w:type="dxa"/>
            <w:gridSpan w:val="2"/>
          </w:tcPr>
          <w:p w:rsidR="007772B1" w:rsidRPr="004B4147" w:rsidRDefault="007772B1" w:rsidP="00A21AF8"/>
        </w:tc>
        <w:tc>
          <w:tcPr>
            <w:tcW w:w="8640" w:type="dxa"/>
            <w:gridSpan w:val="4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7FCB48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&#13;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&#13;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F5532A" w:rsidRDefault="00DD6B90" w:rsidP="00BF0DAF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734-673-1827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39EF194D415B39408E046C9D7EC16D15"/>
              </w:placeholder>
              <w:temporary/>
              <w:showingPlcHdr/>
              <w15:appearance w15:val="hidden"/>
            </w:sdtPr>
            <w:sdtEndPr/>
            <w:sdtContent>
              <w:p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452292">
        <w:tc>
          <w:tcPr>
            <w:tcW w:w="540" w:type="dxa"/>
            <w:vAlign w:val="center"/>
          </w:tcPr>
          <w:p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7DE8E7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&#13;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&#13;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BF0DAF" w:rsidRPr="00F5532A" w:rsidRDefault="00DD6B90" w:rsidP="00BF0DAF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petervarga@quickenloans.com</w:t>
            </w:r>
          </w:p>
        </w:tc>
        <w:tc>
          <w:tcPr>
            <w:tcW w:w="450" w:type="dxa"/>
          </w:tcPr>
          <w:p w:rsidR="00BF0DAF" w:rsidRPr="00997E86" w:rsidRDefault="00BF0DAF" w:rsidP="00BF0DAF"/>
        </w:tc>
        <w:tc>
          <w:tcPr>
            <w:tcW w:w="6480" w:type="dxa"/>
            <w:gridSpan w:val="2"/>
            <w:vMerge/>
          </w:tcPr>
          <w:p w:rsidR="00BF0DAF" w:rsidRPr="00997E86" w:rsidRDefault="00BF0DAF" w:rsidP="00BF0DAF"/>
        </w:tc>
      </w:tr>
      <w:tr w:rsidR="00CD2FD2" w:rsidRPr="00CD2FD2" w:rsidTr="00452292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522CC706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490607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&#13;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&#13;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F5532A" w:rsidRDefault="00F5532A" w:rsidP="00CD2FD2">
            <w:pPr>
              <w:pStyle w:val="Contact"/>
              <w:rPr>
                <w:sz w:val="20"/>
                <w:szCs w:val="20"/>
              </w:rPr>
            </w:pPr>
            <w:r w:rsidRPr="00F5532A">
              <w:rPr>
                <w:sz w:val="20"/>
                <w:szCs w:val="20"/>
              </w:rPr>
              <w:t>Commerce Twp., MI 48382</w:t>
            </w:r>
          </w:p>
        </w:tc>
        <w:tc>
          <w:tcPr>
            <w:tcW w:w="450" w:type="dxa"/>
          </w:tcPr>
          <w:p w:rsidR="00CD2FD2" w:rsidRPr="00997E86" w:rsidRDefault="00CD2FD2" w:rsidP="00DD6B90">
            <w:pPr>
              <w:pStyle w:val="Introduction"/>
            </w:pPr>
          </w:p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DD6B90" w:rsidRDefault="00DD6B90" w:rsidP="00DD6B90">
            <w:pPr>
              <w:pStyle w:val="Introduction"/>
              <w:rPr>
                <w:sz w:val="24"/>
                <w:szCs w:val="24"/>
              </w:rPr>
            </w:pPr>
            <w:r w:rsidRPr="00DD6B90">
              <w:rPr>
                <w:sz w:val="24"/>
                <w:szCs w:val="24"/>
              </w:rPr>
              <w:t>I am an accomplished software engineer, technical leader, and Enterprise Quality Architect</w:t>
            </w:r>
          </w:p>
          <w:p w:rsidR="00DD6B90" w:rsidRPr="00DD6B90" w:rsidRDefault="00DD6B90" w:rsidP="00DD6B90">
            <w:pPr>
              <w:pStyle w:val="Introduction"/>
              <w:rPr>
                <w:sz w:val="24"/>
                <w:szCs w:val="24"/>
              </w:rPr>
            </w:pPr>
            <w:r w:rsidRPr="00DD6B90">
              <w:rPr>
                <w:sz w:val="24"/>
                <w:szCs w:val="24"/>
              </w:rPr>
              <w:t>I have over 24 years of experience in software development, quality assurance</w:t>
            </w:r>
            <w:r w:rsidR="00F5532A">
              <w:rPr>
                <w:sz w:val="24"/>
                <w:szCs w:val="24"/>
              </w:rPr>
              <w:t>, and project management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DD6B90" w:rsidRDefault="00DD09B7" w:rsidP="00CD2FD2">
            <w:r>
              <w:rPr>
                <w:sz w:val="22"/>
                <w:szCs w:val="22"/>
              </w:rPr>
              <w:t xml:space="preserve">I have a proven track record to effectively manage and lead both individuals and enterprise-wide programs to satisfy the </w:t>
            </w:r>
            <w:r w:rsidR="00A502DB">
              <w:rPr>
                <w:sz w:val="22"/>
                <w:szCs w:val="22"/>
              </w:rPr>
              <w:t>wants</w:t>
            </w:r>
            <w:r>
              <w:rPr>
                <w:sz w:val="22"/>
                <w:szCs w:val="22"/>
              </w:rPr>
              <w:t xml:space="preserve"> and requirements of our clients.</w:t>
            </w:r>
          </w:p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78E0C8CE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C56F18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&#13;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&#13;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F5532A" w:rsidRDefault="00F5532A" w:rsidP="00CD2FD2">
            <w:pPr>
              <w:pStyle w:val="Contact"/>
              <w:rPr>
                <w:sz w:val="20"/>
                <w:szCs w:val="20"/>
              </w:rPr>
            </w:pPr>
            <w:hyperlink r:id="rId22" w:history="1">
              <w:r w:rsidRPr="00F5532A">
                <w:rPr>
                  <w:rStyle w:val="Hyperlink"/>
                  <w:sz w:val="20"/>
                  <w:szCs w:val="20"/>
                </w:rPr>
                <w:t>LinkedIn</w:t>
              </w:r>
            </w:hyperlink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1BD3B7B" wp14:editId="7BD2BCAE">
                      <wp:extent cx="213066" cy="213066"/>
                      <wp:effectExtent l="0" t="0" r="0" b="0"/>
                      <wp:docPr id="146" name="Group 146" descr="Icon Skyp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8D4174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&#13;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">
                        <v:imagedata r:id="rId25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F5532A" w:rsidRDefault="00F5532A" w:rsidP="00CD2FD2">
            <w:pPr>
              <w:pStyle w:val="Contact"/>
              <w:rPr>
                <w:sz w:val="20"/>
                <w:szCs w:val="20"/>
              </w:rPr>
            </w:pPr>
            <w:hyperlink r:id="rId26" w:history="1">
              <w:proofErr w:type="spellStart"/>
              <w:r w:rsidRPr="00F5532A">
                <w:rPr>
                  <w:rStyle w:val="Hyperlink"/>
                  <w:sz w:val="20"/>
                  <w:szCs w:val="20"/>
                </w:rPr>
                <w:t>GitHubEnterprise</w:t>
              </w:r>
              <w:proofErr w:type="spellEnd"/>
              <w:r w:rsidRPr="00F5532A">
                <w:rPr>
                  <w:rStyle w:val="Hyperlink"/>
                  <w:sz w:val="20"/>
                  <w:szCs w:val="20"/>
                </w:rPr>
                <w:t xml:space="preserve"> (QL)</w:t>
              </w:r>
            </w:hyperlink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52292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9DF9C7B" wp14:editId="485F96AF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FBC490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&#13;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&#13;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:rsidR="00CD2FD2" w:rsidRPr="00F5532A" w:rsidRDefault="00F5532A" w:rsidP="00CD2FD2">
            <w:pPr>
              <w:pStyle w:val="Contact"/>
              <w:rPr>
                <w:sz w:val="20"/>
                <w:szCs w:val="20"/>
              </w:rPr>
            </w:pPr>
            <w:hyperlink r:id="rId30" w:history="1">
              <w:r w:rsidRPr="00F5532A">
                <w:rPr>
                  <w:rStyle w:val="Hyperlink"/>
                  <w:sz w:val="20"/>
                  <w:szCs w:val="20"/>
                </w:rPr>
                <w:t>TL Plan/Profile</w:t>
              </w:r>
            </w:hyperlink>
          </w:p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F5532A">
        <w:trPr>
          <w:trHeight w:val="77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5B7DB3">
        <w:trPr>
          <w:trHeight w:val="288"/>
        </w:trPr>
        <w:tc>
          <w:tcPr>
            <w:tcW w:w="3870" w:type="dxa"/>
            <w:gridSpan w:val="3"/>
          </w:tcPr>
          <w:p w:rsidR="00CD2FD2" w:rsidRPr="00997E86" w:rsidRDefault="00CD2FD2" w:rsidP="00CD2FD2"/>
        </w:tc>
        <w:tc>
          <w:tcPr>
            <w:tcW w:w="450" w:type="dxa"/>
          </w:tcPr>
          <w:p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2C00130FA7A8B04085C3FCA7DB9B5B39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152098" cy="2024737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36584D" w:rsidP="0036584D">
                                      <w:pPr>
                                        <w:pStyle w:val="Skill"/>
                                      </w:pPr>
                                      <w:r>
                                        <w:t>Technical Skill</w:t>
                                      </w:r>
                                      <w:r w:rsidR="00F5532A"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99010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36584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 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321"/>
                                  <a:ext cx="2152098" cy="320066"/>
                                  <a:chOff x="502195" y="5339259"/>
                                  <a:chExt cx="2152098" cy="320066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F5532A" w:rsidRDefault="007B4807" w:rsidP="00F5532A">
                                      <w:pPr>
                                        <w:pStyle w:val="Skill"/>
                                      </w:pPr>
                                      <w:r>
                                        <w:t>Leadership</w:t>
                                      </w:r>
                                      <w:r w:rsidR="00F5532A">
                                        <w:t xml:space="preserve"> Ability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8" y="5339259"/>
                                    <a:ext cx="1795426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A4227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placeholder>
                                            <w:docPart w:val="B3DE37ADA08F504F96B56D4CE6E1AA4B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F5532A" w:rsidRDefault="00F5532A" w:rsidP="00F5532A">
                                      <w:pPr>
                                        <w:pStyle w:val="Skill"/>
                                      </w:pPr>
                                      <w:r>
                                        <w:t>Communication / Collaboration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4227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placeholder>
                                            <w:docPart w:val="9705473DC3DF2A489DCD798FCC3B45C8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F5532A" w:rsidRDefault="007B4807" w:rsidP="00F5532A">
                                      <w:pPr>
                                        <w:pStyle w:val="Skill"/>
                                      </w:pPr>
                                      <w:r>
                                        <w:t>Quality Knowledge</w:t>
                                      </w:r>
                                      <w:r w:rsidR="00F5532A">
                                        <w:t xml:space="preserve"> </w:t>
                                      </w:r>
                                      <w:r>
                                        <w:t>/</w:t>
                                      </w:r>
                                      <w:r w:rsidR="00F5532A">
                                        <w:t xml:space="preserve"> </w:t>
                                      </w:r>
                                      <w:r>
                                        <w:t>Experience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A42276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4EAD0B14CAB5E14EAD15F4A24D87A8E2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072"/>
                                  <a:ext cx="2152098" cy="320665"/>
                                  <a:chOff x="502195" y="6616866"/>
                                  <a:chExt cx="2152098" cy="320665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Default="00F5532A" w:rsidP="00F5532A">
                                      <w:pPr>
                                        <w:pStyle w:val="Skill"/>
                                      </w:pPr>
                                      <w:r>
                                        <w:t>Analytical / Problem Solving Skills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6866"/>
                                    <a:ext cx="199002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20692F" w:rsidRDefault="0020692F" w:rsidP="00F5532A">
                                      <w:pPr>
                                        <w:pStyle w:val="Skillscore"/>
                                      </w:pPr>
                                      <w:r w:rsidRPr="0020692F">
                                        <w:t>9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oup 153" o:spid="_x0000_s1030" style="width:169.45pt;height:159.45pt;mso-position-horizontal-relative:char;mso-position-vertical-relative:line" coordsize="21520,20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">
                      <v:group id="Group 16" o:spid="_x0000_s1031" alt="Skill" style="position:absolute;width:21520;height:3197" coordorigin="5021,49134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        <v:textbox inset="0,0,0,0">
                            <w:txbxContent>
                              <w:p w:rsidR="00144072" w:rsidRPr="008E2197" w:rsidRDefault="0036584D" w:rsidP="0036584D">
                                <w:pPr>
                                  <w:pStyle w:val="Skill"/>
                                </w:pPr>
                                <w:r>
                                  <w:t>Technical Skill</w:t>
                                </w:r>
                                <w:r w:rsidR="00F5532A">
                                  <w:t>s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&#13;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9901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" adj="20714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" filled="f" stroked="f">
                          <v:textbox inset="0,0,0,0">
                            <w:txbxContent>
                              <w:p w:rsidR="00144072" w:rsidRDefault="0036584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 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3;width:21520;height:3200" coordorigin="5021,53392" coordsize="21520,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Du3yAAAAOAAAAAPAAAAZHJzL2Rvd25yZXYueG1sRI9Ba8JA&#13;&#10;FITvgv9heUJvulGK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BbpDu3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F5532A" w:rsidRDefault="007B4807" w:rsidP="00F5532A">
                                <w:pPr>
                                  <w:pStyle w:val="Skill"/>
                                </w:pPr>
                                <w:r>
                                  <w:t>Leadership</w:t>
                                </w:r>
                                <w:r w:rsidR="00F5532A">
                                  <w:t xml:space="preserve"> Ability</w:t>
                                </w: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" fillcolor="#cdedda [3207]" stroked="f" strokeweight="1pt"/>
                        <v:shape id="Arrow: Pentagon 43" o:spid="_x0000_s1039" type="#_x0000_t15" style="position:absolute;left:5021;top:53392;width:17955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" adj="20618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Default="00A4227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placeholder>
                                      <w:docPart w:val="B3DE37ADA08F504F96B56D4CE6E1AA4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F5532A" w:rsidRDefault="00F5532A" w:rsidP="00F5532A">
                                <w:pPr>
                                  <w:pStyle w:val="Skill"/>
                                </w:pPr>
                                <w:r>
                                  <w:t>Communication / Collaboration</w:t>
                                </w: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&#13;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&#13;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J4syAAAAOAAAAAPAAAAZHJzL2Rvd25yZXYueG1sRI9Ba8JA&#13;&#10;EIXvhf6HZQre6qZS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A06J4s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A4227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placeholder>
                                      <w:docPart w:val="9705473DC3DF2A489DCD798FCC3B45C8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F5532A" w:rsidRDefault="007B4807" w:rsidP="00F5532A">
                                <w:pPr>
                                  <w:pStyle w:val="Skill"/>
                                </w:pPr>
                                <w:r>
                                  <w:t>Quality Knowledge</w:t>
                                </w:r>
                                <w:r w:rsidR="00F5532A">
                                  <w:t xml:space="preserve"> </w:t>
                                </w:r>
                                <w:r>
                                  <w:t>/</w:t>
                                </w:r>
                                <w:r w:rsidR="00F5532A">
                                  <w:t xml:space="preserve"> </w:t>
                                </w:r>
                                <w:r>
                                  <w:t>Experience</w:t>
                                </w: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&#13;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HwA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&#13;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A42276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4EAD0B14CAB5E14EAD15F4A24D87A8E2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0;width:21520;height:3207" coordorigin="5021,66168" coordsize="21520,32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Default="00F5532A" w:rsidP="00F5532A">
                                <w:pPr>
                                  <w:pStyle w:val="Skill"/>
                                </w:pPr>
                                <w:r>
                                  <w:t>Analytical / Problem Solving Skills</w:t>
                                </w:r>
                              </w:p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" fillcolor="#cdedda [3207]" stroked="f" strokeweight="1pt"/>
                        <v:shape id="Arrow: Pentagon 31" o:spid="_x0000_s1054" type="#_x0000_t15" style="position:absolute;left:5021;top:66168;width:19901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" adj="20714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20692F" w:rsidRDefault="0020692F" w:rsidP="00F5532A">
                                <w:pPr>
                                  <w:pStyle w:val="Skillscore"/>
                                </w:pPr>
                                <w:r w:rsidRPr="0020692F">
                                  <w:t>9 / 10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94F7583AA9DEB841B9E9D408BF981CD8"/>
              </w:placeholder>
              <w:temporary/>
              <w:showingPlcHdr/>
              <w15:appearance w15:val="hidden"/>
            </w:sdtPr>
            <w:sdtEndPr/>
            <w:sdtContent>
              <w:p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:rsidR="008E2197" w:rsidRDefault="00DD6B90" w:rsidP="008E2197">
            <w:pPr>
              <w:pStyle w:val="Heading2"/>
            </w:pPr>
            <w:r w:rsidRPr="00A11269">
              <w:rPr>
                <w:b/>
                <w:bCs/>
                <w:szCs w:val="22"/>
              </w:rPr>
              <w:t>Master of Science</w:t>
            </w:r>
            <w:r w:rsidRPr="00A11269">
              <w:rPr>
                <w:b/>
                <w:bCs/>
                <w:szCs w:val="22"/>
              </w:rPr>
              <w:t xml:space="preserve"> in Information Systems</w:t>
            </w:r>
          </w:p>
          <w:p w:rsidR="00552F9B" w:rsidRDefault="00DD6B90" w:rsidP="00552F9B">
            <w:pPr>
              <w:pStyle w:val="Heading4"/>
            </w:pPr>
            <w:r w:rsidRPr="00476A99">
              <w:rPr>
                <w:bCs/>
                <w:sz w:val="22"/>
                <w:szCs w:val="22"/>
              </w:rPr>
              <w:t>Lawrence Technological University</w:t>
            </w:r>
          </w:p>
          <w:p w:rsidR="00552F9B" w:rsidRDefault="00D66D64" w:rsidP="00552F9B">
            <w:r>
              <w:t>1999 - 2001</w:t>
            </w:r>
          </w:p>
          <w:p w:rsidR="00552F9B" w:rsidRDefault="00DD6B90" w:rsidP="00552F9B">
            <w:pPr>
              <w:pStyle w:val="Heading2"/>
            </w:pPr>
            <w:r w:rsidRPr="00A11269">
              <w:rPr>
                <w:b/>
                <w:bCs/>
                <w:szCs w:val="22"/>
              </w:rPr>
              <w:t>Bachelor of Science</w:t>
            </w:r>
            <w:r>
              <w:rPr>
                <w:b/>
                <w:bCs/>
                <w:szCs w:val="22"/>
              </w:rPr>
              <w:t xml:space="preserve"> in Electrical Engineering</w:t>
            </w:r>
          </w:p>
          <w:p w:rsidR="00552F9B" w:rsidRDefault="00DD6B90" w:rsidP="00552F9B">
            <w:pPr>
              <w:pStyle w:val="Heading4"/>
            </w:pPr>
            <w:r w:rsidRPr="00476A99">
              <w:rPr>
                <w:bCs/>
                <w:sz w:val="22"/>
                <w:szCs w:val="22"/>
              </w:rPr>
              <w:t>Lawrence Technological University</w:t>
            </w:r>
          </w:p>
          <w:p w:rsidR="00552F9B" w:rsidRPr="00552F9B" w:rsidRDefault="00D66D64" w:rsidP="00552F9B">
            <w:r>
              <w:t>1994 - 1998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1D07EDF92B2F514A9044E9CF9FF62B10"/>
              </w:placeholder>
              <w:temporary/>
              <w:showingPlcHdr/>
              <w15:appearance w15:val="hidden"/>
            </w:sdtPr>
            <w:sdtEndPr/>
            <w:sdtContent>
              <w:p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:rsidR="00552F9B" w:rsidRDefault="00DD6B90" w:rsidP="00552F9B">
            <w:pPr>
              <w:pStyle w:val="Heading3"/>
            </w:pPr>
            <w:r>
              <w:t>Enterprise Quality Architect</w:t>
            </w:r>
          </w:p>
          <w:p w:rsidR="004103C0" w:rsidRDefault="00DD6B90" w:rsidP="004103C0">
            <w:pPr>
              <w:pStyle w:val="Heading5"/>
            </w:pPr>
            <w:r>
              <w:t>Quicken Loans / Detroit, MI / 2014 - Present</w:t>
            </w:r>
          </w:p>
          <w:p w:rsidR="006C2DFF" w:rsidRPr="00A6425D" w:rsidRDefault="00EC51A5" w:rsidP="00A6425D">
            <w:pPr>
              <w:pStyle w:val="JobDescription"/>
              <w:rPr>
                <w:rStyle w:val="JobDescriptionChar"/>
              </w:rPr>
            </w:pPr>
            <w:r>
              <w:t xml:space="preserve">Responsible for designing and communicating the vision and strategy for quality across the enterprise (all development teams). </w:t>
            </w:r>
          </w:p>
          <w:p w:rsidR="00A6425D" w:rsidRDefault="00EC51A5" w:rsidP="00EC51A5">
            <w:pPr>
              <w:pStyle w:val="ListBullet"/>
            </w:pPr>
            <w:r>
              <w:t>Facilitate collaboration across multiple Streams, Release Trains, and delivery teams to ensure implementation of overall standards, best practices, and continuous improvement practices</w:t>
            </w:r>
          </w:p>
          <w:p w:rsidR="00A6425D" w:rsidRDefault="00DD6B90" w:rsidP="00A6425D">
            <w:pPr>
              <w:pStyle w:val="Heading3"/>
            </w:pPr>
            <w:r>
              <w:t>Senior Quality Assurance Engineer</w:t>
            </w:r>
          </w:p>
          <w:p w:rsidR="00A6425D" w:rsidRDefault="00DD6B90" w:rsidP="00A6425D">
            <w:pPr>
              <w:pStyle w:val="Heading5"/>
            </w:pPr>
            <w:r>
              <w:t xml:space="preserve">Quicken Loans / Detroit, MI / </w:t>
            </w:r>
            <w:r>
              <w:t>2013</w:t>
            </w:r>
            <w:r>
              <w:t xml:space="preserve"> - </w:t>
            </w:r>
            <w:r>
              <w:t>2014</w:t>
            </w:r>
          </w:p>
          <w:p w:rsidR="00A6425D" w:rsidRPr="00A6425D" w:rsidRDefault="00FF65CD" w:rsidP="00A6425D">
            <w:pPr>
              <w:pStyle w:val="JobDescription"/>
              <w:rPr>
                <w:rStyle w:val="JobDescriptionChar"/>
              </w:rPr>
            </w:pPr>
            <w:r>
              <w:t>Helped to design, build, test, and deploy the company’s first hyper-media API</w:t>
            </w:r>
          </w:p>
          <w:p w:rsidR="00A6425D" w:rsidRDefault="00EC51A5" w:rsidP="00A6425D">
            <w:pPr>
              <w:pStyle w:val="ListBullet"/>
            </w:pPr>
            <w:r>
              <w:t xml:space="preserve">Automated </w:t>
            </w:r>
            <w:r>
              <w:t>User</w:t>
            </w:r>
            <w:r>
              <w:t>-Interface</w:t>
            </w:r>
            <w:r>
              <w:t xml:space="preserve"> Testing</w:t>
            </w:r>
          </w:p>
          <w:p w:rsidR="00EC51A5" w:rsidRDefault="00EC51A5" w:rsidP="00A6425D">
            <w:pPr>
              <w:pStyle w:val="ListBullet"/>
            </w:pPr>
            <w:r>
              <w:t>Unit Testing (C#)</w:t>
            </w:r>
          </w:p>
          <w:p w:rsidR="00EC51A5" w:rsidRDefault="00EC51A5" w:rsidP="00A6425D">
            <w:pPr>
              <w:pStyle w:val="ListBullet"/>
            </w:pPr>
            <w:r>
              <w:t>CI/CD Pipeline</w:t>
            </w:r>
          </w:p>
          <w:p w:rsidR="00A6425D" w:rsidRDefault="00DD6B90" w:rsidP="00A6425D">
            <w:pPr>
              <w:pStyle w:val="Heading3"/>
            </w:pPr>
            <w:r>
              <w:t>Senior Quality Assurance Engineer</w:t>
            </w:r>
          </w:p>
          <w:p w:rsidR="00A6425D" w:rsidRDefault="00DD6B90" w:rsidP="00A6425D">
            <w:pPr>
              <w:pStyle w:val="Heading5"/>
            </w:pPr>
            <w:proofErr w:type="spellStart"/>
            <w:r>
              <w:t>Tegrit</w:t>
            </w:r>
            <w:proofErr w:type="spellEnd"/>
            <w:r>
              <w:t xml:space="preserve"> Group / Livonia, MI / 2009 - 2013</w:t>
            </w:r>
          </w:p>
          <w:p w:rsidR="00A6425D" w:rsidRPr="00A6425D" w:rsidRDefault="00EC51A5" w:rsidP="00A6425D">
            <w:pPr>
              <w:pStyle w:val="JobDescription"/>
              <w:rPr>
                <w:rStyle w:val="JobDescriptionChar"/>
              </w:rPr>
            </w:pPr>
            <w:r>
              <w:t xml:space="preserve">Responsible for </w:t>
            </w:r>
            <w:r w:rsidR="00FF65CD">
              <w:t xml:space="preserve">designing, </w:t>
            </w:r>
            <w:r>
              <w:t>implementing</w:t>
            </w:r>
            <w:r w:rsidR="00FF65CD">
              <w:t>, and conducting</w:t>
            </w:r>
            <w:r>
              <w:t>:</w:t>
            </w:r>
          </w:p>
          <w:p w:rsidR="00EC51A5" w:rsidRDefault="00EC51A5" w:rsidP="00EC51A5">
            <w:pPr>
              <w:pStyle w:val="ListBullet"/>
            </w:pPr>
            <w:r>
              <w:t>Automated User-Interface Testing</w:t>
            </w:r>
          </w:p>
          <w:p w:rsidR="00A6425D" w:rsidRDefault="00EC51A5" w:rsidP="00EC51A5">
            <w:pPr>
              <w:pStyle w:val="ListBullet"/>
            </w:pPr>
            <w:r>
              <w:t>User Acceptance Testing</w:t>
            </w:r>
          </w:p>
          <w:p w:rsidR="00EC51A5" w:rsidRDefault="00EC51A5" w:rsidP="00EC51A5">
            <w:pPr>
              <w:pStyle w:val="ListBullet"/>
            </w:pPr>
            <w:r>
              <w:t>Performance Testing</w:t>
            </w:r>
          </w:p>
          <w:p w:rsidR="00EC51A5" w:rsidRPr="006C2DFF" w:rsidRDefault="00EC51A5" w:rsidP="00EC51A5">
            <w:pPr>
              <w:pStyle w:val="ListBullet"/>
            </w:pPr>
            <w:r>
              <w:t>Process Documentation</w:t>
            </w:r>
          </w:p>
        </w:tc>
      </w:tr>
    </w:tbl>
    <w:p w:rsidR="005A20B8" w:rsidRDefault="005A20B8"/>
    <w:sectPr w:rsidR="005A20B8" w:rsidSect="00C777FF">
      <w:headerReference w:type="default" r:id="rId31"/>
      <w:footerReference w:type="default" r:id="rId32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276" w:rsidRDefault="00A42276" w:rsidP="00B21D64">
      <w:pPr>
        <w:spacing w:after="0" w:line="240" w:lineRule="auto"/>
      </w:pPr>
      <w:r>
        <w:separator/>
      </w:r>
    </w:p>
  </w:endnote>
  <w:endnote w:type="continuationSeparator" w:id="0">
    <w:p w:rsidR="00A42276" w:rsidRDefault="00A42276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50302020509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1EBC86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&#13;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276" w:rsidRDefault="00A42276" w:rsidP="00B21D64">
      <w:pPr>
        <w:spacing w:after="0" w:line="240" w:lineRule="auto"/>
      </w:pPr>
      <w:r>
        <w:separator/>
      </w:r>
    </w:p>
  </w:footnote>
  <w:footnote w:type="continuationSeparator" w:id="0">
    <w:p w:rsidR="00A42276" w:rsidRDefault="00A42276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9A236A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&#13;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&#13;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34"/>
    <w:rsid w:val="000161E1"/>
    <w:rsid w:val="00021303"/>
    <w:rsid w:val="00107E81"/>
    <w:rsid w:val="00144072"/>
    <w:rsid w:val="0020692F"/>
    <w:rsid w:val="0021475C"/>
    <w:rsid w:val="0036584D"/>
    <w:rsid w:val="003C0BB5"/>
    <w:rsid w:val="004067B9"/>
    <w:rsid w:val="004103C0"/>
    <w:rsid w:val="00452292"/>
    <w:rsid w:val="004865C2"/>
    <w:rsid w:val="00487334"/>
    <w:rsid w:val="004B4147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7B4807"/>
    <w:rsid w:val="008424CE"/>
    <w:rsid w:val="00890F1A"/>
    <w:rsid w:val="008E2197"/>
    <w:rsid w:val="00997E86"/>
    <w:rsid w:val="009B7D45"/>
    <w:rsid w:val="00A21AF8"/>
    <w:rsid w:val="00A42276"/>
    <w:rsid w:val="00A502DB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85999"/>
    <w:rsid w:val="00CD2FD2"/>
    <w:rsid w:val="00D12DFD"/>
    <w:rsid w:val="00D62B7E"/>
    <w:rsid w:val="00D66D64"/>
    <w:rsid w:val="00DD09B7"/>
    <w:rsid w:val="00DD6B90"/>
    <w:rsid w:val="00EC51A5"/>
    <w:rsid w:val="00F5532A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EC5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F5532A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.rockfin.com/pvarga?tab=repositorie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sv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sv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petervarga12345/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confluence/display/~pvarga/CQ+TL+Role%3A+Personal+Plan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varga/Library/Containers/com.microsoft.Word/Data/Library/Application%20Support/Microsoft/Office/16.0/DTS/Search/%7bC24002FF-CA25-C845-916D-DDF52CAB424C%7dtf116596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EF194D415B39408E046C9D7EC16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532C9-79E3-F34E-B65B-E902B0619F6D}"/>
      </w:docPartPr>
      <w:docPartBody>
        <w:p w:rsidR="00000000" w:rsidRDefault="007C20C3">
          <w:pPr>
            <w:pStyle w:val="39EF194D415B39408E046C9D7EC16D15"/>
          </w:pPr>
          <w:r w:rsidRPr="007772B1">
            <w:t>ABOUT ME</w:t>
          </w:r>
        </w:p>
      </w:docPartBody>
    </w:docPart>
    <w:docPart>
      <w:docPartPr>
        <w:name w:val="2C00130FA7A8B04085C3FCA7DB9B5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883D-5EB9-2F43-B3D6-BD91D4BD8D88}"/>
      </w:docPartPr>
      <w:docPartBody>
        <w:p w:rsidR="00000000" w:rsidRDefault="007C20C3">
          <w:pPr>
            <w:pStyle w:val="2C00130FA7A8B04085C3FCA7DB9B5B39"/>
          </w:pPr>
          <w:r>
            <w:t>Skills</w:t>
          </w:r>
        </w:p>
      </w:docPartBody>
    </w:docPart>
    <w:docPart>
      <w:docPartPr>
        <w:name w:val="94F7583AA9DEB841B9E9D408BF981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222C1-64C8-BD4D-BC07-A02172789503}"/>
      </w:docPartPr>
      <w:docPartBody>
        <w:p w:rsidR="00000000" w:rsidRDefault="007C20C3">
          <w:pPr>
            <w:pStyle w:val="94F7583AA9DEB841B9E9D408BF981CD8"/>
          </w:pPr>
          <w:r>
            <w:t>Education</w:t>
          </w:r>
        </w:p>
      </w:docPartBody>
    </w:docPart>
    <w:docPart>
      <w:docPartPr>
        <w:name w:val="1D07EDF92B2F514A9044E9CF9FF6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FFE3-3963-D040-98BF-C98058F9E991}"/>
      </w:docPartPr>
      <w:docPartBody>
        <w:p w:rsidR="00000000" w:rsidRDefault="007C20C3">
          <w:pPr>
            <w:pStyle w:val="1D07EDF92B2F514A9044E9CF9FF62B10"/>
          </w:pPr>
          <w:r>
            <w:t>Experience</w:t>
          </w:r>
        </w:p>
      </w:docPartBody>
    </w:docPart>
    <w:docPart>
      <w:docPartPr>
        <w:name w:val="B3DE37ADA08F504F96B56D4CE6E1A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33E4-84EB-504F-8B2F-216AD76803BC}"/>
      </w:docPartPr>
      <w:docPartBody>
        <w:p w:rsidR="00000000" w:rsidRDefault="007C20C3">
          <w:pPr>
            <w:pStyle w:val="B3DE37ADA08F504F96B56D4CE6E1AA4B"/>
          </w:pPr>
          <w:r>
            <w:t>8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50302020509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0C"/>
    <w:rsid w:val="0065250C"/>
    <w:rsid w:val="007C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2395DD62A8949BDE456DC5F924577">
    <w:name w:val="0462395DD62A8949BDE456DC5F924577"/>
  </w:style>
  <w:style w:type="paragraph" w:customStyle="1" w:styleId="3C7FDF49529C164194709CA8A2DE68F7">
    <w:name w:val="3C7FDF49529C164194709CA8A2DE68F7"/>
  </w:style>
  <w:style w:type="paragraph" w:customStyle="1" w:styleId="68CFC09EEA4917418FDB83BF817D8208">
    <w:name w:val="68CFC09EEA4917418FDB83BF817D8208"/>
  </w:style>
  <w:style w:type="paragraph" w:customStyle="1" w:styleId="8B869A7D78071F41B518EF98A367FF4E">
    <w:name w:val="8B869A7D78071F41B518EF98A367FF4E"/>
  </w:style>
  <w:style w:type="paragraph" w:customStyle="1" w:styleId="39EF194D415B39408E046C9D7EC16D15">
    <w:name w:val="39EF194D415B39408E046C9D7EC16D15"/>
  </w:style>
  <w:style w:type="paragraph" w:customStyle="1" w:styleId="35AEA4FCA2EDBE4ABDE80013DB13792B">
    <w:name w:val="35AEA4FCA2EDBE4ABDE80013DB13792B"/>
  </w:style>
  <w:style w:type="paragraph" w:customStyle="1" w:styleId="88577A8E6232E24F8C5A9904F019860D">
    <w:name w:val="88577A8E6232E24F8C5A9904F019860D"/>
  </w:style>
  <w:style w:type="paragraph" w:customStyle="1" w:styleId="F2DBF41D0A732943B532EDF16E20E23D">
    <w:name w:val="F2DBF41D0A732943B532EDF16E20E23D"/>
  </w:style>
  <w:style w:type="paragraph" w:customStyle="1" w:styleId="69CFFE61A7B86446B9D4C640ED494830">
    <w:name w:val="69CFFE61A7B86446B9D4C640ED494830"/>
  </w:style>
  <w:style w:type="paragraph" w:customStyle="1" w:styleId="354A4E378095C5488B0FC13B4B01C376">
    <w:name w:val="354A4E378095C5488B0FC13B4B01C376"/>
  </w:style>
  <w:style w:type="paragraph" w:customStyle="1" w:styleId="045C2363FC89D0459BBB959918F714AD">
    <w:name w:val="045C2363FC89D0459BBB959918F714AD"/>
  </w:style>
  <w:style w:type="paragraph" w:customStyle="1" w:styleId="3D0D5C66CCBF48428FC41EE165CFA40F">
    <w:name w:val="3D0D5C66CCBF48428FC41EE165CFA40F"/>
  </w:style>
  <w:style w:type="paragraph" w:customStyle="1" w:styleId="2C00130FA7A8B04085C3FCA7DB9B5B39">
    <w:name w:val="2C00130FA7A8B04085C3FCA7DB9B5B39"/>
  </w:style>
  <w:style w:type="paragraph" w:customStyle="1" w:styleId="94F7583AA9DEB841B9E9D408BF981CD8">
    <w:name w:val="94F7583AA9DEB841B9E9D408BF981CD8"/>
  </w:style>
  <w:style w:type="paragraph" w:customStyle="1" w:styleId="2F1293CFC398A24D9AB86B3BD871A181">
    <w:name w:val="2F1293CFC398A24D9AB86B3BD871A181"/>
  </w:style>
  <w:style w:type="paragraph" w:customStyle="1" w:styleId="8D8364B5AC0C154FA4DCB12A16954E72">
    <w:name w:val="8D8364B5AC0C154FA4DCB12A16954E72"/>
  </w:style>
  <w:style w:type="paragraph" w:customStyle="1" w:styleId="A1AE21990B22A44181D54BD05C09A1D1">
    <w:name w:val="A1AE21990B22A44181D54BD05C09A1D1"/>
  </w:style>
  <w:style w:type="paragraph" w:customStyle="1" w:styleId="81AFA5D9A07A554E98BEBB9637DE2E4D">
    <w:name w:val="81AFA5D9A07A554E98BEBB9637DE2E4D"/>
  </w:style>
  <w:style w:type="paragraph" w:customStyle="1" w:styleId="E11024FD3AEAD94BA0A53089A319D348">
    <w:name w:val="E11024FD3AEAD94BA0A53089A319D348"/>
  </w:style>
  <w:style w:type="paragraph" w:customStyle="1" w:styleId="0DD0CB0BCBDDA748A17F54916E892844">
    <w:name w:val="0DD0CB0BCBDDA748A17F54916E892844"/>
  </w:style>
  <w:style w:type="paragraph" w:customStyle="1" w:styleId="4998F9A42037FE49A3C510F0674A3795">
    <w:name w:val="4998F9A42037FE49A3C510F0674A3795"/>
  </w:style>
  <w:style w:type="paragraph" w:customStyle="1" w:styleId="AC018E0D0FA07A4C9FF42C0451BE94FA">
    <w:name w:val="AC018E0D0FA07A4C9FF42C0451BE94FA"/>
  </w:style>
  <w:style w:type="paragraph" w:customStyle="1" w:styleId="5E70D548109D4F4594DA1E8F08501461">
    <w:name w:val="5E70D548109D4F4594DA1E8F08501461"/>
  </w:style>
  <w:style w:type="paragraph" w:customStyle="1" w:styleId="1D07EDF92B2F514A9044E9CF9FF62B10">
    <w:name w:val="1D07EDF92B2F514A9044E9CF9FF62B10"/>
  </w:style>
  <w:style w:type="paragraph" w:customStyle="1" w:styleId="A88D4606EE042646AE5C71489BE682FE">
    <w:name w:val="A88D4606EE042646AE5C71489BE682FE"/>
  </w:style>
  <w:style w:type="paragraph" w:customStyle="1" w:styleId="B1922A243C7D194C8CCAF52E3E2A1D7F">
    <w:name w:val="B1922A243C7D194C8CCAF52E3E2A1D7F"/>
  </w:style>
  <w:style w:type="paragraph" w:customStyle="1" w:styleId="JobDescription">
    <w:name w:val="Job Description"/>
    <w:basedOn w:val="Normal"/>
    <w:link w:val="JobDescriptionChar"/>
    <w:uiPriority w:val="18"/>
    <w:qFormat/>
    <w:rsid w:val="0065250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65250C"/>
    <w:rPr>
      <w:rFonts w:eastAsiaTheme="minorHAnsi"/>
      <w:color w:val="262626" w:themeColor="text1" w:themeTint="D9"/>
      <w:sz w:val="18"/>
      <w:szCs w:val="18"/>
    </w:rPr>
  </w:style>
  <w:style w:type="paragraph" w:customStyle="1" w:styleId="A47A8321DD023D42870AFB7A6C760A70">
    <w:name w:val="A47A8321DD023D42870AFB7A6C760A70"/>
  </w:style>
  <w:style w:type="paragraph" w:styleId="ListBullet">
    <w:name w:val="List Bullet"/>
    <w:basedOn w:val="Normal"/>
    <w:uiPriority w:val="99"/>
    <w:qFormat/>
    <w:rsid w:val="0065250C"/>
    <w:pPr>
      <w:numPr>
        <w:numId w:val="2"/>
      </w:numPr>
      <w:spacing w:after="160"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65250C"/>
    <w:pPr>
      <w:numPr>
        <w:numId w:val="1"/>
      </w:numPr>
    </w:pPr>
  </w:style>
  <w:style w:type="paragraph" w:customStyle="1" w:styleId="BE67EA0B9DDF8149B10AB42B2BAD6513">
    <w:name w:val="BE67EA0B9DDF8149B10AB42B2BAD6513"/>
  </w:style>
  <w:style w:type="paragraph" w:customStyle="1" w:styleId="602AC24929E65849A0BDC40B1EB06A13">
    <w:name w:val="602AC24929E65849A0BDC40B1EB06A13"/>
  </w:style>
  <w:style w:type="paragraph" w:customStyle="1" w:styleId="44A0314F75E0484A8DB5AFFF1B4AF60B">
    <w:name w:val="44A0314F75E0484A8DB5AFFF1B4AF60B"/>
  </w:style>
  <w:style w:type="paragraph" w:customStyle="1" w:styleId="CDCBAB9518543E4CB3A9CCD08360F3BC">
    <w:name w:val="CDCBAB9518543E4CB3A9CCD08360F3BC"/>
  </w:style>
  <w:style w:type="paragraph" w:customStyle="1" w:styleId="EE513BFBC4A72F438325D54AC0766948">
    <w:name w:val="EE513BFBC4A72F438325D54AC0766948"/>
  </w:style>
  <w:style w:type="paragraph" w:customStyle="1" w:styleId="388A3727B160544698F98672B0BAC640">
    <w:name w:val="388A3727B160544698F98672B0BAC640"/>
  </w:style>
  <w:style w:type="paragraph" w:customStyle="1" w:styleId="2C961B1E1BF8514984EB7616D3C52763">
    <w:name w:val="2C961B1E1BF8514984EB7616D3C52763"/>
  </w:style>
  <w:style w:type="paragraph" w:customStyle="1" w:styleId="2D3CB8EF286FB742B8816E2ACFC9F960">
    <w:name w:val="2D3CB8EF286FB742B8816E2ACFC9F960"/>
  </w:style>
  <w:style w:type="paragraph" w:customStyle="1" w:styleId="41EF8387A4EF764B966C000AA79BF0CF">
    <w:name w:val="41EF8387A4EF764B966C000AA79BF0CF"/>
  </w:style>
  <w:style w:type="paragraph" w:customStyle="1" w:styleId="F0AEE6D667CEAD469B7ADE1C6C6701F6">
    <w:name w:val="F0AEE6D667CEAD469B7ADE1C6C6701F6"/>
  </w:style>
  <w:style w:type="paragraph" w:customStyle="1" w:styleId="74080CCEF6A07146A0337ED21C132936">
    <w:name w:val="74080CCEF6A07146A0337ED21C132936"/>
  </w:style>
  <w:style w:type="paragraph" w:customStyle="1" w:styleId="5E06A3533734464F8BABEC0F9A89D5D5">
    <w:name w:val="5E06A3533734464F8BABEC0F9A89D5D5"/>
  </w:style>
  <w:style w:type="paragraph" w:customStyle="1" w:styleId="0950E649FAE67442AFA50AEA5B3F9947">
    <w:name w:val="0950E649FAE67442AFA50AEA5B3F9947"/>
  </w:style>
  <w:style w:type="paragraph" w:customStyle="1" w:styleId="C08DEE8F5833BF418224C66D654F880F">
    <w:name w:val="C08DEE8F5833BF418224C66D654F880F"/>
  </w:style>
  <w:style w:type="paragraph" w:customStyle="1" w:styleId="B3DE37ADA08F504F96B56D4CE6E1AA4B">
    <w:name w:val="B3DE37ADA08F504F96B56D4CE6E1AA4B"/>
  </w:style>
  <w:style w:type="paragraph" w:customStyle="1" w:styleId="5E93E8790C2DBD4F96A8A57214B4ECA1">
    <w:name w:val="5E93E8790C2DBD4F96A8A57214B4ECA1"/>
  </w:style>
  <w:style w:type="paragraph" w:customStyle="1" w:styleId="9705473DC3DF2A489DCD798FCC3B45C8">
    <w:name w:val="9705473DC3DF2A489DCD798FCC3B45C8"/>
  </w:style>
  <w:style w:type="paragraph" w:customStyle="1" w:styleId="F1E1BE0CC921B140A1C0A42F3F5DD912">
    <w:name w:val="F1E1BE0CC921B140A1C0A42F3F5DD912"/>
  </w:style>
  <w:style w:type="paragraph" w:customStyle="1" w:styleId="4EAD0B14CAB5E14EAD15F4A24D87A8E2">
    <w:name w:val="4EAD0B14CAB5E14EAD15F4A24D87A8E2"/>
  </w:style>
  <w:style w:type="paragraph" w:customStyle="1" w:styleId="CCBFDC0226E47B49883A6156735626E8">
    <w:name w:val="CCBFDC0226E47B49883A6156735626E8"/>
  </w:style>
  <w:style w:type="paragraph" w:customStyle="1" w:styleId="614669AB658E074F95EA2FDF02CF0D1B">
    <w:name w:val="614669AB658E074F95EA2FDF02CF0D1B"/>
  </w:style>
  <w:style w:type="paragraph" w:customStyle="1" w:styleId="9B7F53478694EB4FA75EDBFD54346036">
    <w:name w:val="9B7F53478694EB4FA75EDBFD54346036"/>
    <w:rsid w:val="0065250C"/>
  </w:style>
  <w:style w:type="paragraph" w:customStyle="1" w:styleId="F28CDAA791A74041ABBF9C1A869AD92E">
    <w:name w:val="F28CDAA791A74041ABBF9C1A869AD92E"/>
    <w:rsid w:val="0065250C"/>
  </w:style>
  <w:style w:type="paragraph" w:customStyle="1" w:styleId="3C7E089C15B2A54984DF1D80CFB7247A">
    <w:name w:val="3C7E089C15B2A54984DF1D80CFB7247A"/>
    <w:rsid w:val="0065250C"/>
  </w:style>
  <w:style w:type="paragraph" w:customStyle="1" w:styleId="6D25C4A52E39444E9502D3B8599AE1DE">
    <w:name w:val="6D25C4A52E39444E9502D3B8599AE1DE"/>
    <w:rsid w:val="0065250C"/>
  </w:style>
  <w:style w:type="paragraph" w:customStyle="1" w:styleId="D6F182AFF6CC6F41B1EDA7CD77D1CAE0">
    <w:name w:val="D6F182AFF6CC6F41B1EDA7CD77D1CAE0"/>
    <w:rsid w:val="0065250C"/>
  </w:style>
  <w:style w:type="paragraph" w:customStyle="1" w:styleId="F741EA3EFEA09443B12A95CECB26B7FB">
    <w:name w:val="F741EA3EFEA09443B12A95CECB26B7FB"/>
    <w:rsid w:val="0065250C"/>
  </w:style>
  <w:style w:type="paragraph" w:customStyle="1" w:styleId="03FC7FC196860049867CBA99B7AF36C2">
    <w:name w:val="03FC7FC196860049867CBA99B7AF36C2"/>
    <w:rsid w:val="0065250C"/>
  </w:style>
  <w:style w:type="paragraph" w:customStyle="1" w:styleId="10D08E086BCDB34A822A434713CAE2EA">
    <w:name w:val="10D08E086BCDB34A822A434713CAE2EA"/>
    <w:rsid w:val="0065250C"/>
  </w:style>
  <w:style w:type="paragraph" w:customStyle="1" w:styleId="6DD579CB058107419E4995B22670688D">
    <w:name w:val="6DD579CB058107419E4995B22670688D"/>
    <w:rsid w:val="0065250C"/>
  </w:style>
  <w:style w:type="paragraph" w:customStyle="1" w:styleId="E8D22E34E9E6754C82598155424B40CD">
    <w:name w:val="E8D22E34E9E6754C82598155424B40CD"/>
    <w:rsid w:val="0065250C"/>
  </w:style>
  <w:style w:type="paragraph" w:customStyle="1" w:styleId="E853FA35C9A4D2439AE18629FD360BF1">
    <w:name w:val="E853FA35C9A4D2439AE18629FD360BF1"/>
    <w:rsid w:val="0065250C"/>
  </w:style>
  <w:style w:type="paragraph" w:customStyle="1" w:styleId="ED2E5BFFF3537E44AD66EDA73C8F4162">
    <w:name w:val="ED2E5BFFF3537E44AD66EDA73C8F4162"/>
    <w:rsid w:val="0065250C"/>
  </w:style>
  <w:style w:type="paragraph" w:customStyle="1" w:styleId="CADCA7A352D02943B021357402E8473D">
    <w:name w:val="CADCA7A352D02943B021357402E8473D"/>
    <w:rsid w:val="0065250C"/>
  </w:style>
  <w:style w:type="paragraph" w:customStyle="1" w:styleId="2B6922A9B159D747A71D07B869A01571">
    <w:name w:val="2B6922A9B159D747A71D07B869A01571"/>
    <w:rsid w:val="0065250C"/>
  </w:style>
  <w:style w:type="paragraph" w:customStyle="1" w:styleId="DDEB1E15860E9248B57B27D753495FCE">
    <w:name w:val="DDEB1E15860E9248B57B27D753495FCE"/>
    <w:rsid w:val="0065250C"/>
  </w:style>
  <w:style w:type="paragraph" w:customStyle="1" w:styleId="4DC9EAEAAB4D77418D1D0754D05EAFF8">
    <w:name w:val="4DC9EAEAAB4D77418D1D0754D05EAFF8"/>
    <w:rsid w:val="0065250C"/>
  </w:style>
  <w:style w:type="paragraph" w:customStyle="1" w:styleId="7011601E8CF3834F8F820C077DFB3EFE">
    <w:name w:val="7011601E8CF3834F8F820C077DFB3EFE"/>
    <w:rsid w:val="0065250C"/>
  </w:style>
  <w:style w:type="paragraph" w:customStyle="1" w:styleId="6A0F8E3A8A1D544A86934083E82E706C">
    <w:name w:val="6A0F8E3A8A1D544A86934083E82E706C"/>
    <w:rsid w:val="0065250C"/>
  </w:style>
  <w:style w:type="paragraph" w:customStyle="1" w:styleId="AEB888AE8608FB498672EE4D5EC94AA4">
    <w:name w:val="AEB888AE8608FB498672EE4D5EC94AA4"/>
    <w:rsid w:val="0065250C"/>
  </w:style>
  <w:style w:type="paragraph" w:customStyle="1" w:styleId="459D8F23A74AAB429C3BB42FA4393BA8">
    <w:name w:val="459D8F23A74AAB429C3BB42FA4393BA8"/>
    <w:rsid w:val="0065250C"/>
  </w:style>
  <w:style w:type="paragraph" w:customStyle="1" w:styleId="50068B050CD115429402067E5D25CD80">
    <w:name w:val="50068B050CD115429402067E5D25CD80"/>
    <w:rsid w:val="0065250C"/>
  </w:style>
  <w:style w:type="paragraph" w:customStyle="1" w:styleId="2526A3470C0CAA43B8C7873D7D7A6ACC">
    <w:name w:val="2526A3470C0CAA43B8C7873D7D7A6ACC"/>
    <w:rsid w:val="0065250C"/>
  </w:style>
  <w:style w:type="paragraph" w:customStyle="1" w:styleId="0E224256388B7E4DBDAFF28538CD3E02">
    <w:name w:val="0E224256388B7E4DBDAFF28538CD3E02"/>
    <w:rsid w:val="0065250C"/>
  </w:style>
  <w:style w:type="paragraph" w:customStyle="1" w:styleId="3016364E75CED24F82A617BFB00FE8A0">
    <w:name w:val="3016364E75CED24F82A617BFB00FE8A0"/>
    <w:rsid w:val="0065250C"/>
  </w:style>
  <w:style w:type="paragraph" w:customStyle="1" w:styleId="0308F7F707C6494CAEA1CCDB75E305F5">
    <w:name w:val="0308F7F707C6494CAEA1CCDB75E305F5"/>
    <w:rsid w:val="0065250C"/>
  </w:style>
  <w:style w:type="paragraph" w:customStyle="1" w:styleId="7029D16897FAE4429547F334166773E8">
    <w:name w:val="7029D16897FAE4429547F334166773E8"/>
    <w:rsid w:val="0065250C"/>
  </w:style>
  <w:style w:type="paragraph" w:customStyle="1" w:styleId="EAD6780817D23846B7772FCAEB8110F7">
    <w:name w:val="EAD6780817D23846B7772FCAEB8110F7"/>
    <w:rsid w:val="0065250C"/>
  </w:style>
  <w:style w:type="paragraph" w:customStyle="1" w:styleId="EABE2E6726B83F43A9F2B1087EF83CFD">
    <w:name w:val="EABE2E6726B83F43A9F2B1087EF83CFD"/>
    <w:rsid w:val="0065250C"/>
  </w:style>
  <w:style w:type="paragraph" w:customStyle="1" w:styleId="E503B8425DDAA64E87BC2EBDCCFA034B">
    <w:name w:val="E503B8425DDAA64E87BC2EBDCCFA034B"/>
    <w:rsid w:val="0065250C"/>
  </w:style>
  <w:style w:type="paragraph" w:customStyle="1" w:styleId="44BFEB4D40044048886992288F56A598">
    <w:name w:val="44BFEB4D40044048886992288F56A598"/>
    <w:rsid w:val="0065250C"/>
  </w:style>
  <w:style w:type="paragraph" w:customStyle="1" w:styleId="D56C4C3B07034C4193AFF5CF9989C274">
    <w:name w:val="D56C4C3B07034C4193AFF5CF9989C274"/>
    <w:rsid w:val="0065250C"/>
  </w:style>
  <w:style w:type="paragraph" w:customStyle="1" w:styleId="0A93FCF34284A44EA77C9943A95673E4">
    <w:name w:val="0A93FCF34284A44EA77C9943A95673E4"/>
    <w:rsid w:val="0065250C"/>
  </w:style>
  <w:style w:type="paragraph" w:customStyle="1" w:styleId="234D6F5A6DB2214B9EE16133374E23F5">
    <w:name w:val="234D6F5A6DB2214B9EE16133374E23F5"/>
    <w:rsid w:val="0065250C"/>
  </w:style>
  <w:style w:type="paragraph" w:customStyle="1" w:styleId="85A09C02BD05F244BB81DEE9AB4A7649">
    <w:name w:val="85A09C02BD05F244BB81DEE9AB4A7649"/>
    <w:rsid w:val="0065250C"/>
  </w:style>
  <w:style w:type="paragraph" w:customStyle="1" w:styleId="88754D7B2658EA418E03413822A1C50F">
    <w:name w:val="88754D7B2658EA418E03413822A1C50F"/>
    <w:rsid w:val="00652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2020-04-16T19:43:00Z</dcterms:created>
  <dcterms:modified xsi:type="dcterms:W3CDTF">2020-04-17T10:00:00Z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