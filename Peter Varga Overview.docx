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02E5B24E" w14:textId="77777777" w:rsidTr="00A21AF8">
        <w:tc>
          <w:tcPr>
            <w:tcW w:w="2160" w:type="dxa"/>
            <w:gridSpan w:val="2"/>
          </w:tcPr>
          <w:p w14:paraId="65F492B7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AF8030B" wp14:editId="57999A5B">
                      <wp:extent cx="1200150" cy="772886"/>
                      <wp:effectExtent l="0" t="0" r="0" b="190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339DF4A" w14:textId="77777777"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02C98D0" w14:textId="77777777"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VV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85526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8030B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953dGx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0339DF4A" w14:textId="77777777"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202C98D0" w14:textId="77777777"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VV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4855,891" to="4855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72AD716F" w14:textId="77777777" w:rsidR="004B4147" w:rsidRPr="004B4147" w:rsidRDefault="00487334" w:rsidP="00A21AF8">
            <w:pPr>
              <w:pStyle w:val="Subtitle"/>
            </w:pPr>
            <w:r>
              <w:t>Peter Varga</w:t>
            </w:r>
          </w:p>
        </w:tc>
      </w:tr>
      <w:tr w:rsidR="00A21AF8" w:rsidRPr="004B4147" w14:paraId="5017CFBE" w14:textId="77777777" w:rsidTr="007772B1">
        <w:tc>
          <w:tcPr>
            <w:tcW w:w="2160" w:type="dxa"/>
            <w:gridSpan w:val="2"/>
          </w:tcPr>
          <w:p w14:paraId="40F5FAEE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37A856D4" w14:textId="66D292E5" w:rsidR="00A21AF8" w:rsidRPr="00732AF0" w:rsidRDefault="00487334" w:rsidP="00732AF0">
            <w:pPr>
              <w:pStyle w:val="Heading2"/>
            </w:pPr>
            <w:r w:rsidRPr="00732AF0">
              <w:t>Enterprise Quality Architect</w:t>
            </w:r>
            <w:r w:rsidR="00732AF0">
              <w:t xml:space="preserve"> </w:t>
            </w:r>
            <w:r w:rsidR="00732AF0" w:rsidRPr="00732AF0">
              <w:t>&amp; Team Leader</w:t>
            </w:r>
            <w:r w:rsidR="00732AF0">
              <w:t xml:space="preserve"> of Architecture</w:t>
            </w:r>
          </w:p>
        </w:tc>
      </w:tr>
      <w:tr w:rsidR="007772B1" w:rsidRPr="004B4147" w14:paraId="1685D065" w14:textId="77777777" w:rsidTr="00C777FF">
        <w:trPr>
          <w:trHeight w:val="720"/>
        </w:trPr>
        <w:tc>
          <w:tcPr>
            <w:tcW w:w="2160" w:type="dxa"/>
            <w:gridSpan w:val="2"/>
          </w:tcPr>
          <w:p w14:paraId="3C8985DD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02E140F6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098B89CA" w14:textId="77777777" w:rsidTr="00452292">
        <w:tc>
          <w:tcPr>
            <w:tcW w:w="540" w:type="dxa"/>
            <w:vAlign w:val="center"/>
          </w:tcPr>
          <w:p w14:paraId="269880EC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C37B56" wp14:editId="785F69C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B0B1A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3969A20" w14:textId="77777777" w:rsidR="00BF0DAF" w:rsidRPr="00F5532A" w:rsidRDefault="00DD6B90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734-673-1827</w:t>
            </w:r>
          </w:p>
        </w:tc>
        <w:tc>
          <w:tcPr>
            <w:tcW w:w="450" w:type="dxa"/>
          </w:tcPr>
          <w:p w14:paraId="03A3A6E7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39EF194D415B39408E046C9D7EC16D15"/>
              </w:placeholder>
              <w:temporary/>
              <w:showingPlcHdr/>
              <w15:appearance w15:val="hidden"/>
            </w:sdtPr>
            <w:sdtContent>
              <w:p w14:paraId="3846A743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53367953" w14:textId="77777777" w:rsidTr="00452292">
        <w:tc>
          <w:tcPr>
            <w:tcW w:w="540" w:type="dxa"/>
            <w:vAlign w:val="center"/>
          </w:tcPr>
          <w:p w14:paraId="4931B2B2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F69174E" wp14:editId="7DB017D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BE83A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2A125DE" w14:textId="650542A4" w:rsidR="00BF0DAF" w:rsidRPr="00F5532A" w:rsidRDefault="008C6953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P</w:t>
            </w:r>
            <w:r w:rsidR="006B678A">
              <w:rPr>
                <w:sz w:val="20"/>
                <w:szCs w:val="20"/>
              </w:rPr>
              <w:t>varga</w:t>
            </w:r>
            <w:r>
              <w:rPr>
                <w:sz w:val="20"/>
                <w:szCs w:val="20"/>
              </w:rPr>
              <w:t>00</w:t>
            </w:r>
            <w:r w:rsidR="006B678A">
              <w:rPr>
                <w:sz w:val="20"/>
                <w:szCs w:val="20"/>
              </w:rPr>
              <w:t>@gmail</w:t>
            </w:r>
            <w:r w:rsidR="00DD6B90" w:rsidRPr="00F5532A">
              <w:rPr>
                <w:sz w:val="20"/>
                <w:szCs w:val="20"/>
              </w:rPr>
              <w:t>.com</w:t>
            </w:r>
          </w:p>
        </w:tc>
        <w:tc>
          <w:tcPr>
            <w:tcW w:w="450" w:type="dxa"/>
          </w:tcPr>
          <w:p w14:paraId="4B3668E6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016322B0" w14:textId="77777777" w:rsidR="00BF0DAF" w:rsidRPr="00997E86" w:rsidRDefault="00BF0DAF" w:rsidP="00BF0DAF"/>
        </w:tc>
      </w:tr>
      <w:tr w:rsidR="00CD2FD2" w:rsidRPr="00CD2FD2" w14:paraId="12A617EF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BD9589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78EE9AB" wp14:editId="70A7343D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CD3B8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C29872F" w14:textId="77777777"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Commerce Twp., MI 48382</w:t>
            </w:r>
          </w:p>
        </w:tc>
        <w:tc>
          <w:tcPr>
            <w:tcW w:w="450" w:type="dxa"/>
          </w:tcPr>
          <w:p w14:paraId="3033CB33" w14:textId="77777777" w:rsidR="00CD2FD2" w:rsidRPr="00997E86" w:rsidRDefault="00CD2FD2" w:rsidP="00DD6B90">
            <w:pPr>
              <w:pStyle w:val="Introduction"/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E07350C" w14:textId="7C3F8304" w:rsidR="00CD2FD2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 xml:space="preserve">I am an accomplished </w:t>
            </w:r>
            <w:r w:rsidR="00F362D3">
              <w:rPr>
                <w:sz w:val="24"/>
                <w:szCs w:val="24"/>
              </w:rPr>
              <w:t>S</w:t>
            </w:r>
            <w:r w:rsidRPr="00DD6B90">
              <w:rPr>
                <w:sz w:val="24"/>
                <w:szCs w:val="24"/>
              </w:rPr>
              <w:t xml:space="preserve">oftware </w:t>
            </w:r>
            <w:r w:rsidR="00F362D3">
              <w:rPr>
                <w:sz w:val="24"/>
                <w:szCs w:val="24"/>
              </w:rPr>
              <w:t>E</w:t>
            </w:r>
            <w:r w:rsidRPr="00DD6B90">
              <w:rPr>
                <w:sz w:val="24"/>
                <w:szCs w:val="24"/>
              </w:rPr>
              <w:t xml:space="preserve">ngineer, </w:t>
            </w:r>
            <w:r w:rsidR="00F362D3">
              <w:rPr>
                <w:sz w:val="24"/>
                <w:szCs w:val="24"/>
              </w:rPr>
              <w:t>T</w:t>
            </w:r>
            <w:r w:rsidRPr="00DD6B90">
              <w:rPr>
                <w:sz w:val="24"/>
                <w:szCs w:val="24"/>
              </w:rPr>
              <w:t xml:space="preserve">echnical </w:t>
            </w:r>
            <w:r w:rsidR="00F362D3">
              <w:rPr>
                <w:sz w:val="24"/>
                <w:szCs w:val="24"/>
              </w:rPr>
              <w:t>L</w:t>
            </w:r>
            <w:r w:rsidRPr="00DD6B90">
              <w:rPr>
                <w:sz w:val="24"/>
                <w:szCs w:val="24"/>
              </w:rPr>
              <w:t>eader, and Enterprise Quality Architect</w:t>
            </w:r>
            <w:r w:rsidR="00F362D3">
              <w:rPr>
                <w:sz w:val="24"/>
                <w:szCs w:val="24"/>
              </w:rPr>
              <w:t>.</w:t>
            </w:r>
          </w:p>
          <w:p w14:paraId="058AFF2E" w14:textId="2B923B4C" w:rsidR="00DD6B90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>I have over 2</w:t>
            </w:r>
            <w:r w:rsidR="00A8143C">
              <w:rPr>
                <w:sz w:val="24"/>
                <w:szCs w:val="24"/>
              </w:rPr>
              <w:t>6</w:t>
            </w:r>
            <w:r w:rsidRPr="00DD6B90">
              <w:rPr>
                <w:sz w:val="24"/>
                <w:szCs w:val="24"/>
              </w:rPr>
              <w:t xml:space="preserve"> years of experience in software development, quality assurance</w:t>
            </w:r>
            <w:r w:rsidR="00F5532A">
              <w:rPr>
                <w:sz w:val="24"/>
                <w:szCs w:val="24"/>
              </w:rPr>
              <w:t>, and project management</w:t>
            </w:r>
            <w:r w:rsidR="00F362D3">
              <w:rPr>
                <w:sz w:val="24"/>
                <w:szCs w:val="24"/>
              </w:rPr>
              <w:t>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06C37D1" w14:textId="77777777" w:rsidR="00CD2FD2" w:rsidRPr="00DD6B90" w:rsidRDefault="00DD09B7" w:rsidP="00CD2FD2">
            <w:r>
              <w:rPr>
                <w:sz w:val="22"/>
                <w:szCs w:val="22"/>
              </w:rPr>
              <w:t xml:space="preserve">I have a proven track record to effectively lead enterprise-wide programs to </w:t>
            </w:r>
            <w:r w:rsidR="00DC3AB3">
              <w:rPr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</w:t>
            </w:r>
            <w:r w:rsidR="00DC3AB3">
              <w:rPr>
                <w:sz w:val="22"/>
                <w:szCs w:val="22"/>
              </w:rPr>
              <w:t>our applications meet the high-quality standards expected by</w:t>
            </w:r>
            <w:r>
              <w:rPr>
                <w:sz w:val="22"/>
                <w:szCs w:val="22"/>
              </w:rPr>
              <w:t xml:space="preserve"> our clients.</w:t>
            </w:r>
          </w:p>
        </w:tc>
      </w:tr>
      <w:tr w:rsidR="00CD2FD2" w:rsidRPr="00997E86" w14:paraId="1F5372CE" w14:textId="77777777" w:rsidTr="00452292">
        <w:tc>
          <w:tcPr>
            <w:tcW w:w="540" w:type="dxa"/>
            <w:vAlign w:val="center"/>
          </w:tcPr>
          <w:p w14:paraId="08F0D87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98BF04F" wp14:editId="688EF31E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5C50F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AADCA6A" w14:textId="0A891B44" w:rsidR="00CD2FD2" w:rsidRPr="00F5532A" w:rsidRDefault="00000000" w:rsidP="00CD2FD2">
            <w:pPr>
              <w:pStyle w:val="Contact"/>
              <w:rPr>
                <w:sz w:val="20"/>
                <w:szCs w:val="20"/>
              </w:rPr>
            </w:pPr>
            <w:hyperlink r:id="rId22" w:history="1">
              <w:r w:rsidR="00F5532A" w:rsidRPr="00F5532A">
                <w:rPr>
                  <w:rStyle w:val="Hyperlink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450" w:type="dxa"/>
          </w:tcPr>
          <w:p w14:paraId="183B1549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DAC3DA7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3C608FC" w14:textId="77777777" w:rsidR="00CD2FD2" w:rsidRPr="00997E86" w:rsidRDefault="00CD2FD2" w:rsidP="00CD2FD2"/>
        </w:tc>
      </w:tr>
      <w:tr w:rsidR="00CD2FD2" w:rsidRPr="00997E86" w14:paraId="0BB0589D" w14:textId="77777777" w:rsidTr="00452292">
        <w:tc>
          <w:tcPr>
            <w:tcW w:w="540" w:type="dxa"/>
            <w:vAlign w:val="center"/>
          </w:tcPr>
          <w:p w14:paraId="5F6818B5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F11BFBB" wp14:editId="76F5501B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4D98A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788C9B8" w14:textId="75D43FB3" w:rsidR="00CD2FD2" w:rsidRPr="00F5532A" w:rsidRDefault="00000000" w:rsidP="00CD2FD2">
            <w:pPr>
              <w:pStyle w:val="Contact"/>
              <w:rPr>
                <w:sz w:val="20"/>
                <w:szCs w:val="20"/>
              </w:rPr>
            </w:pPr>
            <w:hyperlink r:id="rId26" w:history="1">
              <w:r w:rsidR="008C6953">
                <w:rPr>
                  <w:rStyle w:val="Hyperlink"/>
                  <w:sz w:val="20"/>
                  <w:szCs w:val="20"/>
                </w:rPr>
                <w:t>GitHub</w:t>
              </w:r>
            </w:hyperlink>
          </w:p>
        </w:tc>
        <w:tc>
          <w:tcPr>
            <w:tcW w:w="450" w:type="dxa"/>
          </w:tcPr>
          <w:p w14:paraId="15AF7C4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83E660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CDC54DC" w14:textId="77777777" w:rsidR="00CD2FD2" w:rsidRPr="00997E86" w:rsidRDefault="00CD2FD2" w:rsidP="00CD2FD2"/>
        </w:tc>
      </w:tr>
      <w:tr w:rsidR="00CD2FD2" w:rsidRPr="00997E86" w14:paraId="4D1D5E28" w14:textId="77777777" w:rsidTr="00452292">
        <w:tc>
          <w:tcPr>
            <w:tcW w:w="540" w:type="dxa"/>
            <w:vAlign w:val="center"/>
          </w:tcPr>
          <w:p w14:paraId="0744269A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C0F2095" wp14:editId="2B61C8E0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18E9F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C8991D3" w14:textId="77777777" w:rsidR="00CD2FD2" w:rsidRPr="00F5532A" w:rsidRDefault="00000000" w:rsidP="00CD2FD2">
            <w:pPr>
              <w:pStyle w:val="Contact"/>
              <w:rPr>
                <w:sz w:val="20"/>
                <w:szCs w:val="20"/>
              </w:rPr>
            </w:pPr>
            <w:hyperlink r:id="rId30" w:history="1">
              <w:r w:rsidR="00F5532A" w:rsidRPr="00F5532A">
                <w:rPr>
                  <w:rStyle w:val="Hyperlink"/>
                  <w:sz w:val="20"/>
                  <w:szCs w:val="20"/>
                </w:rPr>
                <w:t>TL Plan/Profile</w:t>
              </w:r>
            </w:hyperlink>
          </w:p>
        </w:tc>
        <w:tc>
          <w:tcPr>
            <w:tcW w:w="450" w:type="dxa"/>
          </w:tcPr>
          <w:p w14:paraId="24AC281E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B8BBFEA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B4E7CFA" w14:textId="77777777" w:rsidR="00CD2FD2" w:rsidRPr="00997E86" w:rsidRDefault="00CD2FD2" w:rsidP="00CD2FD2"/>
        </w:tc>
      </w:tr>
      <w:tr w:rsidR="00CD2FD2" w:rsidRPr="00997E86" w14:paraId="4BB87D7B" w14:textId="77777777" w:rsidTr="00F5532A">
        <w:trPr>
          <w:trHeight w:val="77"/>
        </w:trPr>
        <w:tc>
          <w:tcPr>
            <w:tcW w:w="3870" w:type="dxa"/>
            <w:gridSpan w:val="3"/>
          </w:tcPr>
          <w:p w14:paraId="7AB20E7A" w14:textId="77777777" w:rsidR="00CD2FD2" w:rsidRPr="00997E86" w:rsidRDefault="00CD2FD2" w:rsidP="00CD2FD2"/>
        </w:tc>
        <w:tc>
          <w:tcPr>
            <w:tcW w:w="450" w:type="dxa"/>
          </w:tcPr>
          <w:p w14:paraId="1BE2586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5655708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BC8A6EC" w14:textId="77777777" w:rsidR="00CD2FD2" w:rsidRPr="00997E86" w:rsidRDefault="00CD2FD2" w:rsidP="00CD2FD2"/>
        </w:tc>
      </w:tr>
      <w:tr w:rsidR="00CD2FD2" w:rsidRPr="00997E86" w14:paraId="7953C216" w14:textId="77777777" w:rsidTr="005B7DB3">
        <w:trPr>
          <w:trHeight w:val="288"/>
        </w:trPr>
        <w:tc>
          <w:tcPr>
            <w:tcW w:w="3870" w:type="dxa"/>
            <w:gridSpan w:val="3"/>
          </w:tcPr>
          <w:p w14:paraId="7FB2B80A" w14:textId="77777777" w:rsidR="00CD2FD2" w:rsidRPr="00997E86" w:rsidRDefault="00CD2FD2" w:rsidP="00CD2FD2"/>
        </w:tc>
        <w:tc>
          <w:tcPr>
            <w:tcW w:w="450" w:type="dxa"/>
          </w:tcPr>
          <w:p w14:paraId="064B481B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1119D9A7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7BF84BB" w14:textId="77777777" w:rsidR="00CD2FD2" w:rsidRPr="00997E86" w:rsidRDefault="00CD2FD2" w:rsidP="00CD2FD2"/>
        </w:tc>
      </w:tr>
      <w:tr w:rsidR="00144072" w:rsidRPr="00997E86" w14:paraId="2A9E1D9F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2C00130FA7A8B04085C3FCA7DB9B5B39"/>
              </w:placeholder>
              <w:temporary/>
              <w:showingPlcHdr/>
              <w15:appearance w15:val="hidden"/>
            </w:sdtPr>
            <w:sdtContent>
              <w:p w14:paraId="1D49C320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31CF634A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63FD8F" wp14:editId="54033C07">
                      <wp:extent cx="2152098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E0B17B" w14:textId="77777777" w:rsidR="00144072" w:rsidRPr="008E2197" w:rsidRDefault="0036584D" w:rsidP="0036584D">
                                      <w:pPr>
                                        <w:pStyle w:val="Skill"/>
                                      </w:pPr>
                                      <w:r>
                                        <w:t>Technical Skill</w:t>
                                      </w:r>
                                      <w:r w:rsidR="00F5532A"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329F6B0" w14:textId="77777777" w:rsidR="00144072" w:rsidRDefault="0036584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321"/>
                                  <a:ext cx="2152098" cy="320066"/>
                                  <a:chOff x="502195" y="5339259"/>
                                  <a:chExt cx="2152098" cy="320066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712D01" w14:textId="77777777"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Leadership</w:t>
                                      </w:r>
                                      <w:r w:rsidR="00F5532A">
                                        <w:t xml:space="preserve"> Ability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8" y="5339259"/>
                                    <a:ext cx="179542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736224E" w14:textId="77777777" w:rsidR="00144072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B3DE37ADA08F504F96B56D4CE6E1AA4B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220918B" w14:textId="77777777" w:rsidR="00144072" w:rsidRPr="00F5532A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Communication / Collaboration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A3911C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1002908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644AA45" w14:textId="77777777"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Quality Knowledge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/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Experience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9743E4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7B144F6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072"/>
                                  <a:ext cx="2152098" cy="320665"/>
                                  <a:chOff x="502195" y="6616866"/>
                                  <a:chExt cx="2152098" cy="320665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F6EF38" w14:textId="77777777" w:rsidR="00144072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Analytical / Problem Solving 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6866"/>
                                    <a:ext cx="199002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D37CD92" w14:textId="77777777" w:rsidR="00144072" w:rsidRPr="0020692F" w:rsidRDefault="0020692F" w:rsidP="00F5532A">
                                      <w:pPr>
                                        <w:pStyle w:val="Skillscore"/>
                                      </w:pPr>
                                      <w:r w:rsidRPr="0020692F">
                                        <w:t>9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63FD8F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13E0B17B" w14:textId="77777777" w:rsidR="00144072" w:rsidRPr="008E2197" w:rsidRDefault="0036584D" w:rsidP="0036584D">
                                <w:pPr>
                                  <w:pStyle w:val="Skill"/>
                                </w:pPr>
                                <w:r>
                                  <w:t>Technical Skill</w:t>
                                </w:r>
                                <w:r w:rsidR="00F5532A">
                                  <w:t>s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" adj="20714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329F6B0" w14:textId="77777777" w:rsidR="00144072" w:rsidRDefault="0036584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3;width:21520;height:3200" coordorigin="5021,53392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7712D01" w14:textId="77777777"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Leadership</w:t>
                                </w:r>
                                <w:r w:rsidR="00F5532A">
                                  <w:t xml:space="preserve"> Ability</w:t>
                                </w: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2;width:1795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" adj="20618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3736224E" w14:textId="77777777" w:rsidR="00144072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B3DE37ADA08F504F96B56D4CE6E1AA4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220918B" w14:textId="77777777" w:rsidR="00144072" w:rsidRPr="00F5532A" w:rsidRDefault="00F5532A" w:rsidP="00F5532A">
                                <w:pPr>
                                  <w:pStyle w:val="Skill"/>
                                </w:pPr>
                                <w:r>
                                  <w:t>Communication / Collaboration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AA3911C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1002908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6644AA45" w14:textId="77777777"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Quality Knowledge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/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Experience</w:t>
                                </w: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99743E4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7B144F6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0;width:21520;height:3207" coordorigin="5021,66168" coordsize="21520,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6F6EF38" w14:textId="77777777" w:rsidR="00144072" w:rsidRDefault="00F5532A" w:rsidP="00F5532A">
                                <w:pPr>
                                  <w:pStyle w:val="Skill"/>
                                </w:pPr>
                                <w:r>
                                  <w:t>Analytical / Problem Solving Skills</w:t>
                                </w:r>
                              </w:p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68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" adj="20714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3D37CD92" w14:textId="77777777" w:rsidR="00144072" w:rsidRPr="0020692F" w:rsidRDefault="0020692F" w:rsidP="00F5532A">
                                <w:pPr>
                                  <w:pStyle w:val="Skillscore"/>
                                </w:pPr>
                                <w:r w:rsidRPr="0020692F">
                                  <w:t>9 / 10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94F7583AA9DEB841B9E9D408BF981CD8"/>
              </w:placeholder>
              <w:temporary/>
              <w:showingPlcHdr/>
              <w15:appearance w15:val="hidden"/>
            </w:sdtPr>
            <w:sdtContent>
              <w:p w14:paraId="7C20DE5A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3FF260C" w14:textId="77777777" w:rsidR="008E2197" w:rsidRDefault="00DD6B90" w:rsidP="008E2197">
            <w:pPr>
              <w:pStyle w:val="Heading2"/>
            </w:pPr>
            <w:r w:rsidRPr="00A11269">
              <w:rPr>
                <w:b/>
                <w:bCs/>
                <w:szCs w:val="22"/>
              </w:rPr>
              <w:t>Master of Science in Information Systems</w:t>
            </w:r>
          </w:p>
          <w:p w14:paraId="3E635DDF" w14:textId="77777777"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14:paraId="051500BE" w14:textId="77777777" w:rsidR="00552F9B" w:rsidRDefault="00D66D64" w:rsidP="00552F9B">
            <w:r>
              <w:t>1999 - 2001</w:t>
            </w:r>
          </w:p>
          <w:p w14:paraId="11CA2C81" w14:textId="77777777" w:rsidR="00552F9B" w:rsidRDefault="00DD6B90" w:rsidP="00552F9B">
            <w:pPr>
              <w:pStyle w:val="Heading2"/>
            </w:pPr>
            <w:r w:rsidRPr="00A11269">
              <w:rPr>
                <w:b/>
                <w:bCs/>
                <w:szCs w:val="22"/>
              </w:rPr>
              <w:t>Bachelor of Science</w:t>
            </w:r>
            <w:r>
              <w:rPr>
                <w:b/>
                <w:bCs/>
                <w:szCs w:val="22"/>
              </w:rPr>
              <w:t xml:space="preserve"> in Electrical Engineering</w:t>
            </w:r>
          </w:p>
          <w:p w14:paraId="1419FC2D" w14:textId="77777777"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14:paraId="43EBFD60" w14:textId="77777777" w:rsidR="00552F9B" w:rsidRPr="00552F9B" w:rsidRDefault="00D66D64" w:rsidP="00552F9B">
            <w:r>
              <w:t>1994 - 1998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4F641A19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D07EDF92B2F514A9044E9CF9FF62B10"/>
              </w:placeholder>
              <w:temporary/>
              <w:showingPlcHdr/>
              <w15:appearance w15:val="hidden"/>
            </w:sdtPr>
            <w:sdtContent>
              <w:p w14:paraId="4E4A2333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0D352782" w14:textId="23D3ED5B" w:rsidR="00552F9B" w:rsidRDefault="00DD6B90" w:rsidP="00552F9B">
            <w:pPr>
              <w:pStyle w:val="Heading3"/>
            </w:pPr>
            <w:r>
              <w:t>Enterprise Quality Architect</w:t>
            </w:r>
            <w:r w:rsidR="006B678A">
              <w:t xml:space="preserve"> &amp; Team Leader of Architecture</w:t>
            </w:r>
          </w:p>
          <w:p w14:paraId="4B3960BF" w14:textId="147A1BA6" w:rsidR="004103C0" w:rsidRDefault="006B678A" w:rsidP="004103C0">
            <w:pPr>
              <w:pStyle w:val="Heading5"/>
            </w:pPr>
            <w:r>
              <w:t>Rocket Mortgage Technology (“</w:t>
            </w:r>
            <w:r w:rsidR="00DD6B90">
              <w:t>Quicken Loans</w:t>
            </w:r>
            <w:r>
              <w:t>”)</w:t>
            </w:r>
            <w:r w:rsidR="00DD6B90">
              <w:t xml:space="preserve"> </w:t>
            </w:r>
            <w:r>
              <w:t>-</w:t>
            </w:r>
            <w:r w:rsidR="00DD6B90">
              <w:t xml:space="preserve"> Detroit, MI / 2014 - </w:t>
            </w:r>
            <w:r>
              <w:t>2023</w:t>
            </w:r>
          </w:p>
          <w:p w14:paraId="734153E7" w14:textId="4A339664" w:rsidR="006C2DFF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>Responsible for designing and communicating the vision and strategy for quality across the enterprise (all development teams)</w:t>
            </w:r>
            <w:r w:rsidR="006B678A">
              <w:t>, and across multiple RKT “Family-of-Companies” (FOCs)</w:t>
            </w:r>
            <w:r>
              <w:t xml:space="preserve">. </w:t>
            </w:r>
          </w:p>
          <w:p w14:paraId="2C3CC0ED" w14:textId="6FD15715" w:rsidR="00A6425D" w:rsidRDefault="00EC51A5" w:rsidP="00EC51A5">
            <w:pPr>
              <w:pStyle w:val="ListBullet"/>
            </w:pPr>
            <w:r>
              <w:t>Facilitate</w:t>
            </w:r>
            <w:r w:rsidR="006714E6">
              <w:t>d</w:t>
            </w:r>
            <w:r>
              <w:t xml:space="preserve"> collaboration across multiple Streams, Release Trains, and delivery teams to ensure implementation of overall standards, </w:t>
            </w:r>
            <w:r w:rsidR="006714E6">
              <w:t xml:space="preserve">industry </w:t>
            </w:r>
            <w:r>
              <w:t xml:space="preserve">best practices, and continuous improvement </w:t>
            </w:r>
            <w:r w:rsidR="006714E6">
              <w:t>solutions.</w:t>
            </w:r>
          </w:p>
          <w:p w14:paraId="31C20F40" w14:textId="77777777" w:rsidR="00A6425D" w:rsidRDefault="00DD6B90" w:rsidP="00A6425D">
            <w:pPr>
              <w:pStyle w:val="Heading3"/>
            </w:pPr>
            <w:r>
              <w:t>Senior Quality Assurance Engineer</w:t>
            </w:r>
          </w:p>
          <w:p w14:paraId="7CCFEB34" w14:textId="77777777" w:rsidR="00A6425D" w:rsidRDefault="00DD6B90" w:rsidP="00A6425D">
            <w:pPr>
              <w:pStyle w:val="Heading5"/>
            </w:pPr>
            <w:r>
              <w:t>Quicken Loans / Detroit, MI / 2013 - 2014</w:t>
            </w:r>
          </w:p>
          <w:p w14:paraId="4F7F2BBE" w14:textId="77777777" w:rsidR="00A6425D" w:rsidRPr="00A6425D" w:rsidRDefault="00FF65CD" w:rsidP="00A6425D">
            <w:pPr>
              <w:pStyle w:val="JobDescription"/>
              <w:rPr>
                <w:rStyle w:val="JobDescriptionChar"/>
              </w:rPr>
            </w:pPr>
            <w:r>
              <w:t xml:space="preserve">Helped to design, build, test, and deploy the company’s first hyper-media </w:t>
            </w:r>
            <w:proofErr w:type="gramStart"/>
            <w:r>
              <w:t>API</w:t>
            </w:r>
            <w:proofErr w:type="gramEnd"/>
          </w:p>
          <w:p w14:paraId="5CBDE99E" w14:textId="77777777" w:rsidR="00A6425D" w:rsidRDefault="00EC51A5" w:rsidP="00A6425D">
            <w:pPr>
              <w:pStyle w:val="ListBullet"/>
            </w:pPr>
            <w:r>
              <w:t>Automated User-Interface Testing</w:t>
            </w:r>
          </w:p>
          <w:p w14:paraId="7CB84B2E" w14:textId="77777777" w:rsidR="00EC51A5" w:rsidRDefault="00EC51A5" w:rsidP="00A6425D">
            <w:pPr>
              <w:pStyle w:val="ListBullet"/>
            </w:pPr>
            <w:r>
              <w:t>Unit Testing (C#)</w:t>
            </w:r>
          </w:p>
          <w:p w14:paraId="45291C6C" w14:textId="77777777" w:rsidR="00EC51A5" w:rsidRDefault="00EC51A5" w:rsidP="00A6425D">
            <w:pPr>
              <w:pStyle w:val="ListBullet"/>
            </w:pPr>
            <w:r>
              <w:t>CI/CD Pipeline</w:t>
            </w:r>
          </w:p>
          <w:p w14:paraId="553426B0" w14:textId="77777777" w:rsidR="00A6425D" w:rsidRDefault="00DD6B90" w:rsidP="00A6425D">
            <w:pPr>
              <w:pStyle w:val="Heading3"/>
            </w:pPr>
            <w:r>
              <w:t>Senior Quality Assurance Engineer</w:t>
            </w:r>
          </w:p>
          <w:p w14:paraId="4CBD0468" w14:textId="77777777" w:rsidR="00A6425D" w:rsidRDefault="00DD6B90" w:rsidP="00A6425D">
            <w:pPr>
              <w:pStyle w:val="Heading5"/>
            </w:pPr>
            <w:r>
              <w:t>Tegrit Group / Livonia, MI / 2009 - 2013</w:t>
            </w:r>
          </w:p>
          <w:p w14:paraId="0A5ED4CA" w14:textId="77777777" w:rsidR="00A6425D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 xml:space="preserve">Responsible for </w:t>
            </w:r>
            <w:r w:rsidR="00FF65CD">
              <w:t xml:space="preserve">designing, </w:t>
            </w:r>
            <w:r>
              <w:t>implementing</w:t>
            </w:r>
            <w:r w:rsidR="00FF65CD">
              <w:t>, and conducting</w:t>
            </w:r>
            <w:r>
              <w:t>:</w:t>
            </w:r>
          </w:p>
          <w:p w14:paraId="7315F60A" w14:textId="77777777" w:rsidR="00EC51A5" w:rsidRDefault="00EC51A5" w:rsidP="00EC51A5">
            <w:pPr>
              <w:pStyle w:val="ListBullet"/>
            </w:pPr>
            <w:r>
              <w:t>Automated User-Interface Testing</w:t>
            </w:r>
          </w:p>
          <w:p w14:paraId="2C8CC15D" w14:textId="77777777" w:rsidR="00A6425D" w:rsidRDefault="00EC51A5" w:rsidP="00EC51A5">
            <w:pPr>
              <w:pStyle w:val="ListBullet"/>
            </w:pPr>
            <w:r>
              <w:t>User Acceptance Testing</w:t>
            </w:r>
          </w:p>
          <w:p w14:paraId="2EE2DDA2" w14:textId="4DEF7CD5" w:rsidR="00EC51A5" w:rsidRDefault="006714E6" w:rsidP="00EC51A5">
            <w:pPr>
              <w:pStyle w:val="ListBullet"/>
            </w:pPr>
            <w:r>
              <w:t xml:space="preserve">Load &amp; </w:t>
            </w:r>
            <w:r w:rsidR="00EC51A5">
              <w:t>Performance Testing</w:t>
            </w:r>
          </w:p>
          <w:p w14:paraId="505D6951" w14:textId="5E616662" w:rsidR="00EC51A5" w:rsidRPr="006C2DFF" w:rsidRDefault="006714E6" w:rsidP="00EC51A5">
            <w:pPr>
              <w:pStyle w:val="ListBullet"/>
            </w:pPr>
            <w:r>
              <w:t xml:space="preserve">Documentation: </w:t>
            </w:r>
            <w:r w:rsidR="00EC51A5">
              <w:t>Process</w:t>
            </w:r>
            <w:r>
              <w:t xml:space="preserve"> &amp; Business &amp; Applications</w:t>
            </w:r>
          </w:p>
        </w:tc>
      </w:tr>
    </w:tbl>
    <w:p w14:paraId="0EE32466" w14:textId="77777777" w:rsidR="005A20B8" w:rsidRDefault="005A20B8"/>
    <w:sectPr w:rsidR="005A20B8" w:rsidSect="00C777FF">
      <w:headerReference w:type="default" r:id="rId31"/>
      <w:foot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C29C" w14:textId="77777777" w:rsidR="00DF107E" w:rsidRDefault="00DF107E" w:rsidP="00B21D64">
      <w:pPr>
        <w:spacing w:after="0" w:line="240" w:lineRule="auto"/>
      </w:pPr>
      <w:r>
        <w:separator/>
      </w:r>
    </w:p>
  </w:endnote>
  <w:endnote w:type="continuationSeparator" w:id="0">
    <w:p w14:paraId="4471A13C" w14:textId="77777777" w:rsidR="00DF107E" w:rsidRDefault="00DF107E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B81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71CCD" wp14:editId="4468CA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FD9FC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E6BA" w14:textId="77777777" w:rsidR="00DF107E" w:rsidRDefault="00DF107E" w:rsidP="00B21D64">
      <w:pPr>
        <w:spacing w:after="0" w:line="240" w:lineRule="auto"/>
      </w:pPr>
      <w:r>
        <w:separator/>
      </w:r>
    </w:p>
  </w:footnote>
  <w:footnote w:type="continuationSeparator" w:id="0">
    <w:p w14:paraId="31A34844" w14:textId="77777777" w:rsidR="00DF107E" w:rsidRDefault="00DF107E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127B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35E71BD" wp14:editId="493E351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DCCD00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0906701">
    <w:abstractNumId w:val="6"/>
  </w:num>
  <w:num w:numId="2" w16cid:durableId="1074085356">
    <w:abstractNumId w:val="8"/>
  </w:num>
  <w:num w:numId="3" w16cid:durableId="565603783">
    <w:abstractNumId w:val="5"/>
  </w:num>
  <w:num w:numId="4" w16cid:durableId="433552642">
    <w:abstractNumId w:val="2"/>
  </w:num>
  <w:num w:numId="5" w16cid:durableId="475728822">
    <w:abstractNumId w:val="4"/>
  </w:num>
  <w:num w:numId="6" w16cid:durableId="1761484388">
    <w:abstractNumId w:val="7"/>
  </w:num>
  <w:num w:numId="7" w16cid:durableId="820467299">
    <w:abstractNumId w:val="0"/>
  </w:num>
  <w:num w:numId="8" w16cid:durableId="108471488">
    <w:abstractNumId w:val="1"/>
  </w:num>
  <w:num w:numId="9" w16cid:durableId="72464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34"/>
    <w:rsid w:val="000161E1"/>
    <w:rsid w:val="00021303"/>
    <w:rsid w:val="00107E81"/>
    <w:rsid w:val="00144072"/>
    <w:rsid w:val="001576DA"/>
    <w:rsid w:val="0020692F"/>
    <w:rsid w:val="0021475C"/>
    <w:rsid w:val="0036584D"/>
    <w:rsid w:val="003C0BB5"/>
    <w:rsid w:val="004067B9"/>
    <w:rsid w:val="004103C0"/>
    <w:rsid w:val="00452292"/>
    <w:rsid w:val="004865C2"/>
    <w:rsid w:val="00487334"/>
    <w:rsid w:val="004B4147"/>
    <w:rsid w:val="00552F9B"/>
    <w:rsid w:val="005636A7"/>
    <w:rsid w:val="005A20B8"/>
    <w:rsid w:val="005B7DB3"/>
    <w:rsid w:val="0061400D"/>
    <w:rsid w:val="00621B5C"/>
    <w:rsid w:val="006714E6"/>
    <w:rsid w:val="006B678A"/>
    <w:rsid w:val="006C2DFF"/>
    <w:rsid w:val="00732AF0"/>
    <w:rsid w:val="007571B5"/>
    <w:rsid w:val="007772B1"/>
    <w:rsid w:val="007B4807"/>
    <w:rsid w:val="008424CE"/>
    <w:rsid w:val="00890F1A"/>
    <w:rsid w:val="008C6953"/>
    <w:rsid w:val="008E2197"/>
    <w:rsid w:val="009663B6"/>
    <w:rsid w:val="00997E86"/>
    <w:rsid w:val="009B7D45"/>
    <w:rsid w:val="00A21AF8"/>
    <w:rsid w:val="00A502DB"/>
    <w:rsid w:val="00A57906"/>
    <w:rsid w:val="00A6425D"/>
    <w:rsid w:val="00A8143C"/>
    <w:rsid w:val="00A96376"/>
    <w:rsid w:val="00AA5FC1"/>
    <w:rsid w:val="00B03ED5"/>
    <w:rsid w:val="00B21D64"/>
    <w:rsid w:val="00B73E22"/>
    <w:rsid w:val="00BB7CE4"/>
    <w:rsid w:val="00BC33C3"/>
    <w:rsid w:val="00BF0DAF"/>
    <w:rsid w:val="00C05345"/>
    <w:rsid w:val="00C1422F"/>
    <w:rsid w:val="00C344AA"/>
    <w:rsid w:val="00C37B1A"/>
    <w:rsid w:val="00C777FF"/>
    <w:rsid w:val="00C85999"/>
    <w:rsid w:val="00CD2FD2"/>
    <w:rsid w:val="00D12DFD"/>
    <w:rsid w:val="00D62B7E"/>
    <w:rsid w:val="00D66D64"/>
    <w:rsid w:val="00D72A87"/>
    <w:rsid w:val="00D7457D"/>
    <w:rsid w:val="00DC3AB3"/>
    <w:rsid w:val="00DD09B7"/>
    <w:rsid w:val="00DD6B90"/>
    <w:rsid w:val="00DF107E"/>
    <w:rsid w:val="00EC51A5"/>
    <w:rsid w:val="00F362D3"/>
    <w:rsid w:val="00F5532A"/>
    <w:rsid w:val="00FE5F6E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9FC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F5532A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pvarga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sv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peter-varga-94592a176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confluence/display/~pvarga/CQ+TL+Role%3A+Personal+Plan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F194D415B39408E046C9D7EC1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532C9-79E3-F34E-B65B-E902B0619F6D}"/>
      </w:docPartPr>
      <w:docPartBody>
        <w:p w:rsidR="00065F35" w:rsidRDefault="008B0483">
          <w:pPr>
            <w:pStyle w:val="39EF194D415B39408E046C9D7EC16D15"/>
          </w:pPr>
          <w:r w:rsidRPr="007772B1">
            <w:t>ABOUT ME</w:t>
          </w:r>
        </w:p>
      </w:docPartBody>
    </w:docPart>
    <w:docPart>
      <w:docPartPr>
        <w:name w:val="2C00130FA7A8B04085C3FCA7DB9B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883D-5EB9-2F43-B3D6-BD91D4BD8D88}"/>
      </w:docPartPr>
      <w:docPartBody>
        <w:p w:rsidR="00065F35" w:rsidRDefault="008B0483">
          <w:pPr>
            <w:pStyle w:val="2C00130FA7A8B04085C3FCA7DB9B5B39"/>
          </w:pPr>
          <w:r>
            <w:t>Skills</w:t>
          </w:r>
        </w:p>
      </w:docPartBody>
    </w:docPart>
    <w:docPart>
      <w:docPartPr>
        <w:name w:val="94F7583AA9DEB841B9E9D408BF98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22C1-64C8-BD4D-BC07-A02172789503}"/>
      </w:docPartPr>
      <w:docPartBody>
        <w:p w:rsidR="00065F35" w:rsidRDefault="008B0483">
          <w:pPr>
            <w:pStyle w:val="94F7583AA9DEB841B9E9D408BF981CD8"/>
          </w:pPr>
          <w:r>
            <w:t>Education</w:t>
          </w:r>
        </w:p>
      </w:docPartBody>
    </w:docPart>
    <w:docPart>
      <w:docPartPr>
        <w:name w:val="1D07EDF92B2F514A9044E9CF9FF6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FFE3-3963-D040-98BF-C98058F9E991}"/>
      </w:docPartPr>
      <w:docPartBody>
        <w:p w:rsidR="00065F35" w:rsidRDefault="008B0483">
          <w:pPr>
            <w:pStyle w:val="1D07EDF92B2F514A9044E9CF9FF62B10"/>
          </w:pPr>
          <w:r>
            <w:t>Experience</w:t>
          </w:r>
        </w:p>
      </w:docPartBody>
    </w:docPart>
    <w:docPart>
      <w:docPartPr>
        <w:name w:val="B3DE37ADA08F504F96B56D4CE6E1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33E4-84EB-504F-8B2F-216AD76803BC}"/>
      </w:docPartPr>
      <w:docPartBody>
        <w:p w:rsidR="00065F35" w:rsidRDefault="008B0483">
          <w:pPr>
            <w:pStyle w:val="B3DE37ADA08F504F96B56D4CE6E1AA4B"/>
          </w:pPr>
          <w:r>
            <w:t>8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879630821">
    <w:abstractNumId w:val="0"/>
  </w:num>
  <w:num w:numId="2" w16cid:durableId="9772637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C"/>
    <w:rsid w:val="00065F35"/>
    <w:rsid w:val="0065250C"/>
    <w:rsid w:val="00834CAA"/>
    <w:rsid w:val="008B0483"/>
    <w:rsid w:val="00966923"/>
    <w:rsid w:val="00CC50F1"/>
    <w:rsid w:val="00F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F194D415B39408E046C9D7EC16D15">
    <w:name w:val="39EF194D415B39408E046C9D7EC16D15"/>
  </w:style>
  <w:style w:type="paragraph" w:customStyle="1" w:styleId="2C00130FA7A8B04085C3FCA7DB9B5B39">
    <w:name w:val="2C00130FA7A8B04085C3FCA7DB9B5B39"/>
  </w:style>
  <w:style w:type="paragraph" w:customStyle="1" w:styleId="94F7583AA9DEB841B9E9D408BF981CD8">
    <w:name w:val="94F7583AA9DEB841B9E9D408BF981CD8"/>
  </w:style>
  <w:style w:type="paragraph" w:customStyle="1" w:styleId="1D07EDF92B2F514A9044E9CF9FF62B10">
    <w:name w:val="1D07EDF92B2F514A9044E9CF9FF62B10"/>
  </w:style>
  <w:style w:type="paragraph" w:styleId="ListBullet">
    <w:name w:val="List Bullet"/>
    <w:basedOn w:val="Normal"/>
    <w:uiPriority w:val="99"/>
    <w:qFormat/>
    <w:rsid w:val="0065250C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65250C"/>
    <w:pPr>
      <w:numPr>
        <w:numId w:val="1"/>
      </w:numPr>
    </w:pPr>
  </w:style>
  <w:style w:type="paragraph" w:customStyle="1" w:styleId="B3DE37ADA08F504F96B56D4CE6E1AA4B">
    <w:name w:val="B3DE37ADA08F504F96B56D4CE6E1A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2020-04-17T10:11:00Z</dcterms:created>
  <dcterms:modified xsi:type="dcterms:W3CDTF">2023-08-16T15:17:00Z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